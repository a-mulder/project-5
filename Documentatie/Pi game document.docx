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330E78" w:rsidRDefault="00AE1DBC">
      <w:sdt>
        <w:sdtPr>
          <w:id w:val="-831605760"/>
          <w:docPartObj>
            <w:docPartGallery w:val="Cover Pages"/>
            <w:docPartUnique/>
          </w:docPartObj>
        </w:sdtPr>
        <w:sdtEndPr/>
        <w:sdtContent>
          <w:r>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18E1C8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330E78">
                                  <w:trPr>
                                    <w:trHeight w:val="144"/>
                                    <w:jc w:val="center"/>
                                  </w:trPr>
                                  <w:tc>
                                    <w:tcPr>
                                      <w:tcW w:w="0" w:type="auto"/>
                                      <w:shd w:val="clear" w:color="auto" w:fill="F4B29B" w:themeFill="accent1" w:themeFillTint="66"/>
                                      <w:tcMar>
                                        <w:top w:w="0" w:type="dxa"/>
                                        <w:bottom w:w="0" w:type="dxa"/>
                                      </w:tcMar>
                                      <w:vAlign w:val="center"/>
                                    </w:tcPr>
                                    <w:p w:rsidR="00330E78" w:rsidRDefault="00330E78">
                                      <w:pPr>
                                        <w:pStyle w:val="Geenafstand"/>
                                        <w:rPr>
                                          <w:sz w:val="8"/>
                                          <w:szCs w:val="8"/>
                                        </w:rPr>
                                      </w:pPr>
                                    </w:p>
                                  </w:tc>
                                </w:tr>
                                <w:tr w:rsidR="00330E78">
                                  <w:trPr>
                                    <w:trHeight w:val="1440"/>
                                    <w:jc w:val="center"/>
                                  </w:trPr>
                                  <w:tc>
                                    <w:tcPr>
                                      <w:tcW w:w="0" w:type="auto"/>
                                      <w:shd w:val="clear" w:color="auto" w:fill="D34817" w:themeFill="accent1"/>
                                      <w:vAlign w:val="center"/>
                                    </w:tcPr>
                                    <w:p w:rsidR="00330E78" w:rsidRDefault="00AE1DBC">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F623C7E98B5F4996B8030BD8CB8AE214"/>
                                          </w:placeholder>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FFFFFF" w:themeColor="background1"/>
                                              <w:sz w:val="72"/>
                                              <w:szCs w:val="72"/>
                                              <w:lang w:val="nl-NL"/>
                                            </w:rPr>
                                            <w:t>[Geef de titel van het document op]</w:t>
                                          </w:r>
                                        </w:sdtContent>
                                      </w:sdt>
                                    </w:p>
                                  </w:tc>
                                </w:tr>
                                <w:tr w:rsidR="00330E78">
                                  <w:trPr>
                                    <w:trHeight w:val="144"/>
                                    <w:jc w:val="center"/>
                                  </w:trPr>
                                  <w:tc>
                                    <w:tcPr>
                                      <w:tcW w:w="0" w:type="auto"/>
                                      <w:shd w:val="clear" w:color="auto" w:fill="918485" w:themeFill="accent5"/>
                                      <w:tcMar>
                                        <w:top w:w="0" w:type="dxa"/>
                                        <w:bottom w:w="0" w:type="dxa"/>
                                      </w:tcMar>
                                      <w:vAlign w:val="center"/>
                                    </w:tcPr>
                                    <w:p w:rsidR="00330E78" w:rsidRDefault="00330E78">
                                      <w:pPr>
                                        <w:pStyle w:val="Geenafstand"/>
                                        <w:rPr>
                                          <w:sz w:val="8"/>
                                          <w:szCs w:val="8"/>
                                        </w:rPr>
                                      </w:pPr>
                                    </w:p>
                                  </w:tc>
                                </w:tr>
                                <w:tr w:rsidR="00330E78">
                                  <w:trPr>
                                    <w:trHeight w:val="720"/>
                                    <w:jc w:val="center"/>
                                  </w:trPr>
                                  <w:tc>
                                    <w:tcPr>
                                      <w:tcW w:w="0" w:type="auto"/>
                                      <w:vAlign w:val="bottom"/>
                                    </w:tcPr>
                                    <w:p w:rsidR="00330E78" w:rsidRDefault="00AE1DBC">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1287F16889BD45D49F1C9E0D63DCE7F1"/>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Pr>
                                              <w:sz w:val="36"/>
                                              <w:szCs w:val="36"/>
                                              <w:lang w:val="nl-NL"/>
                                            </w:rPr>
                                            <w:t>[Geef de ondertitel van het document op]</w:t>
                                          </w:r>
                                        </w:sdtContent>
                                      </w:sdt>
                                    </w:p>
                                  </w:tc>
                                </w:tr>
                              </w:tbl>
                              <w:p w:rsidR="00330E78" w:rsidRDefault="00330E78"/>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330E78">
                            <w:trPr>
                              <w:trHeight w:val="144"/>
                              <w:jc w:val="center"/>
                            </w:trPr>
                            <w:tc>
                              <w:tcPr>
                                <w:tcW w:w="0" w:type="auto"/>
                                <w:shd w:val="clear" w:color="auto" w:fill="F4B29B" w:themeFill="accent1" w:themeFillTint="66"/>
                                <w:tcMar>
                                  <w:top w:w="0" w:type="dxa"/>
                                  <w:bottom w:w="0" w:type="dxa"/>
                                </w:tcMar>
                                <w:vAlign w:val="center"/>
                              </w:tcPr>
                              <w:p w:rsidR="00330E78" w:rsidRDefault="00330E78">
                                <w:pPr>
                                  <w:pStyle w:val="Geenafstand"/>
                                  <w:rPr>
                                    <w:sz w:val="8"/>
                                    <w:szCs w:val="8"/>
                                  </w:rPr>
                                </w:pPr>
                              </w:p>
                            </w:tc>
                          </w:tr>
                          <w:tr w:rsidR="00330E78">
                            <w:trPr>
                              <w:trHeight w:val="1440"/>
                              <w:jc w:val="center"/>
                            </w:trPr>
                            <w:tc>
                              <w:tcPr>
                                <w:tcW w:w="0" w:type="auto"/>
                                <w:shd w:val="clear" w:color="auto" w:fill="D34817" w:themeFill="accent1"/>
                                <w:vAlign w:val="center"/>
                              </w:tcPr>
                              <w:p w:rsidR="00330E78" w:rsidRDefault="00AE1DBC">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F623C7E98B5F4996B8030BD8CB8AE214"/>
                                    </w:placeholder>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color w:val="FFFFFF" w:themeColor="background1"/>
                                        <w:sz w:val="72"/>
                                        <w:szCs w:val="72"/>
                                        <w:lang w:val="nl-NL"/>
                                      </w:rPr>
                                      <w:t>[Geef de titel van het document op]</w:t>
                                    </w:r>
                                  </w:sdtContent>
                                </w:sdt>
                              </w:p>
                            </w:tc>
                          </w:tr>
                          <w:tr w:rsidR="00330E78">
                            <w:trPr>
                              <w:trHeight w:val="144"/>
                              <w:jc w:val="center"/>
                            </w:trPr>
                            <w:tc>
                              <w:tcPr>
                                <w:tcW w:w="0" w:type="auto"/>
                                <w:shd w:val="clear" w:color="auto" w:fill="918485" w:themeFill="accent5"/>
                                <w:tcMar>
                                  <w:top w:w="0" w:type="dxa"/>
                                  <w:bottom w:w="0" w:type="dxa"/>
                                </w:tcMar>
                                <w:vAlign w:val="center"/>
                              </w:tcPr>
                              <w:p w:rsidR="00330E78" w:rsidRDefault="00330E78">
                                <w:pPr>
                                  <w:pStyle w:val="Geenafstand"/>
                                  <w:rPr>
                                    <w:sz w:val="8"/>
                                    <w:szCs w:val="8"/>
                                  </w:rPr>
                                </w:pPr>
                              </w:p>
                            </w:tc>
                          </w:tr>
                          <w:tr w:rsidR="00330E78">
                            <w:trPr>
                              <w:trHeight w:val="720"/>
                              <w:jc w:val="center"/>
                            </w:trPr>
                            <w:tc>
                              <w:tcPr>
                                <w:tcW w:w="0" w:type="auto"/>
                                <w:vAlign w:val="bottom"/>
                              </w:tcPr>
                              <w:p w:rsidR="00330E78" w:rsidRDefault="00AE1DBC">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1287F16889BD45D49F1C9E0D63DCE7F1"/>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Pr>
                                        <w:sz w:val="36"/>
                                        <w:szCs w:val="36"/>
                                        <w:lang w:val="nl-NL"/>
                                      </w:rPr>
                                      <w:t>[Geef de ondertitel van het document op]</w:t>
                                    </w:r>
                                  </w:sdtContent>
                                </w:sdt>
                              </w:p>
                            </w:tc>
                          </w:tr>
                        </w:tbl>
                        <w:p w:rsidR="00330E78" w:rsidRDefault="00330E78"/>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330E78" w:rsidRDefault="00AE1DBC">
                                <w:pPr>
                                  <w:pStyle w:val="Geenafstand"/>
                                  <w:spacing w:line="276" w:lineRule="auto"/>
                                  <w:suppressOverlap/>
                                  <w:jc w:val="center"/>
                                  <w:rPr>
                                    <w:b/>
                                    <w:bCs/>
                                    <w:caps/>
                                    <w:color w:val="D34817" w:themeColor="accent1"/>
                                  </w:rP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EndPr/>
                                  <w:sdtContent>
                                    <w:r>
                                      <w:rPr>
                                        <w:b/>
                                        <w:bCs/>
                                        <w:caps/>
                                        <w:color w:val="D34817" w:themeColor="accent1"/>
                                        <w:lang w:val="nl-NL"/>
                                      </w:rPr>
                                      <w:t>[Geef de naam van het bedrijf op]</w:t>
                                    </w:r>
                                  </w:sdtContent>
                                </w:sdt>
                              </w:p>
                              <w:p w:rsidR="00330E78" w:rsidRDefault="00330E78">
                                <w:pPr>
                                  <w:pStyle w:val="Geenafstand"/>
                                  <w:spacing w:line="276" w:lineRule="auto"/>
                                  <w:suppressOverlap/>
                                  <w:jc w:val="center"/>
                                  <w:rPr>
                                    <w:b/>
                                    <w:bCs/>
                                    <w:caps/>
                                    <w:color w:val="D34817" w:themeColor="accent1"/>
                                  </w:rPr>
                                </w:pPr>
                              </w:p>
                              <w:p w:rsidR="00330E78" w:rsidRDefault="00AE1DBC">
                                <w:pPr>
                                  <w:pStyle w:val="Geenafstand"/>
                                  <w:spacing w:line="276" w:lineRule="auto"/>
                                  <w:suppressOverlap/>
                                  <w:jc w:val="center"/>
                                </w:pPr>
                                <w:sdt>
                                  <w:sdtPr>
                                    <w:id w:val="1551723"/>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Pr>
                                        <w:lang w:val="nl-NL"/>
                                      </w:rPr>
                                      <w:t>[Kies de datum]</w:t>
                                    </w:r>
                                  </w:sdtContent>
                                </w:sdt>
                              </w:p>
                              <w:p w:rsidR="00330E78" w:rsidRDefault="00AE1DBC">
                                <w:pPr>
                                  <w:pStyle w:val="Geenafstand"/>
                                  <w:spacing w:line="276" w:lineRule="auto"/>
                                  <w:jc w:val="center"/>
                                </w:pPr>
                                <w:r>
                                  <w:rPr>
                                    <w:lang w:val="nl-NL"/>
                                  </w:rP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23316">
                                      <w:rPr>
                                        <w:lang w:val="en-GB"/>
                                      </w:rPr>
                                      <w:t>bart bongers</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330E78" w:rsidRDefault="00AE1DBC">
                          <w:pPr>
                            <w:pStyle w:val="Geenafstand"/>
                            <w:spacing w:line="276" w:lineRule="auto"/>
                            <w:suppressOverlap/>
                            <w:jc w:val="center"/>
                            <w:rPr>
                              <w:b/>
                              <w:bCs/>
                              <w:caps/>
                              <w:color w:val="D34817" w:themeColor="accent1"/>
                            </w:rPr>
                          </w:pPr>
                          <w:sdt>
                            <w:sdtPr>
                              <w:rPr>
                                <w:b/>
                                <w:bCs/>
                                <w:caps/>
                                <w:color w:val="D34817" w:themeColor="accent1"/>
                              </w:rPr>
                              <w:id w:val="1551716"/>
                              <w:showingPlcHdr/>
                              <w:dataBinding w:prefixMappings="xmlns:ns0='http://schemas.openxmlformats.org/officeDocument/2006/extended-properties'" w:xpath="/ns0:Properties[1]/ns0:Company[1]" w:storeItemID="{6668398D-A668-4E3E-A5EB-62B293D839F1}"/>
                              <w:text/>
                            </w:sdtPr>
                            <w:sdtEndPr/>
                            <w:sdtContent>
                              <w:r>
                                <w:rPr>
                                  <w:b/>
                                  <w:bCs/>
                                  <w:caps/>
                                  <w:color w:val="D34817" w:themeColor="accent1"/>
                                  <w:lang w:val="nl-NL"/>
                                </w:rPr>
                                <w:t>[Geef de naam van het bedrijf op]</w:t>
                              </w:r>
                            </w:sdtContent>
                          </w:sdt>
                        </w:p>
                        <w:p w:rsidR="00330E78" w:rsidRDefault="00330E78">
                          <w:pPr>
                            <w:pStyle w:val="Geenafstand"/>
                            <w:spacing w:line="276" w:lineRule="auto"/>
                            <w:suppressOverlap/>
                            <w:jc w:val="center"/>
                            <w:rPr>
                              <w:b/>
                              <w:bCs/>
                              <w:caps/>
                              <w:color w:val="D34817" w:themeColor="accent1"/>
                            </w:rPr>
                          </w:pPr>
                        </w:p>
                        <w:p w:rsidR="00330E78" w:rsidRDefault="00AE1DBC">
                          <w:pPr>
                            <w:pStyle w:val="Geenafstand"/>
                            <w:spacing w:line="276" w:lineRule="auto"/>
                            <w:suppressOverlap/>
                            <w:jc w:val="center"/>
                          </w:pPr>
                          <w:sdt>
                            <w:sdtPr>
                              <w:id w:val="1551723"/>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Pr>
                                  <w:lang w:val="nl-NL"/>
                                </w:rPr>
                                <w:t>[Kies de datum]</w:t>
                              </w:r>
                            </w:sdtContent>
                          </w:sdt>
                        </w:p>
                        <w:p w:rsidR="00330E78" w:rsidRDefault="00AE1DBC">
                          <w:pPr>
                            <w:pStyle w:val="Geenafstand"/>
                            <w:spacing w:line="276" w:lineRule="auto"/>
                            <w:jc w:val="center"/>
                          </w:pPr>
                          <w:r>
                            <w:rPr>
                              <w:lang w:val="nl-NL"/>
                            </w:rP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23316">
                                <w:rPr>
                                  <w:lang w:val="en-GB"/>
                                </w:rPr>
                                <w:t>bart bongers</w:t>
                              </w:r>
                            </w:sdtContent>
                          </w:sdt>
                        </w:p>
                      </w:txbxContent>
                    </v:textbox>
                    <w10:wrap anchorx="margin" anchory="margin"/>
                  </v:rect>
                </w:pict>
              </mc:Fallback>
            </mc:AlternateContent>
          </w:r>
          <w:r>
            <w:br w:type="page"/>
          </w:r>
        </w:sdtContent>
      </w:sdt>
    </w:p>
    <w:p w:rsidR="00330E78" w:rsidRDefault="00AE1DBC">
      <w:pPr>
        <w:pStyle w:val="Titel"/>
        <w:rPr>
          <w:smallCaps w:val="0"/>
        </w:rPr>
      </w:pPr>
      <w:sdt>
        <w:sdtPr>
          <w:rPr>
            <w:smallCaps w:val="0"/>
          </w:rPr>
          <w:alias w:val="Titel"/>
          <w:tag w:val="Titel"/>
          <w:id w:val="11808329"/>
          <w:placeholder>
            <w:docPart w:val="1D323039B3474651BB071C590CB89BC8"/>
          </w:placeholder>
          <w:showingPlcHdr/>
          <w:dataBinding w:prefixMappings="xmlns:ns0='http://schemas.openxmlformats.org/package/2006/metadata/core-properties' xmlns:ns1='http://purl.org/dc/elements/1.1/'" w:xpath="/ns0:coreProperties[1]/ns1:title[1]" w:storeItemID="{6C3C8BC8-F283-45AE-878A-BAB7291924A1}"/>
          <w:text/>
        </w:sdtPr>
        <w:sdtEndPr/>
        <w:sdtContent>
          <w:r>
            <w:rPr>
              <w:lang w:val="nl-NL"/>
            </w:rPr>
            <w:t>[Geef de titel van het document op]</w:t>
          </w:r>
        </w:sdtContent>
      </w:sdt>
    </w:p>
    <w:p w:rsidR="00330E78" w:rsidRDefault="00AE1DBC">
      <w:pPr>
        <w:pStyle w:val="Ondertitel"/>
      </w:pPr>
      <w:sdt>
        <w:sdtPr>
          <w:alias w:val="Ondertitel"/>
          <w:tag w:val="Ondertitel"/>
          <w:id w:val="11808339"/>
          <w:placeholder>
            <w:docPart w:val="888BFE43B60A46CCB9368541021B469D"/>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Pr>
              <w:lang w:val="nl-NL"/>
            </w:rPr>
            <w:t xml:space="preserve">[Geef de </w:t>
          </w:r>
          <w:r>
            <w:rPr>
              <w:lang w:val="nl-NL"/>
            </w:rPr>
            <w:t>ondertitel van het document op]</w:t>
          </w:r>
        </w:sdtContent>
      </w:sdt>
    </w:p>
    <w:sdt>
      <w:sdtPr>
        <w:alias w:val="Geef de hoofdtekst van het rapport op"/>
        <w:tag w:val="Geef de hoofdtekst van het rapport op"/>
        <w:id w:val="108009038"/>
        <w:placeholder>
          <w:docPart w:val="689A13D2EF854E2F81A27327B1552081"/>
        </w:placeholder>
        <w:temporary/>
        <w:showingPlcHdr/>
      </w:sdtPr>
      <w:sdtEndPr/>
      <w:sdtContent>
        <w:p w:rsidR="00330E78" w:rsidRDefault="00AE1DBC">
          <w:r>
            <w:rPr>
              <w:rStyle w:val="Kop1Char"/>
              <w:color w:val="9D3511" w:themeColor="accent1" w:themeShade="BF"/>
              <w:lang w:val="nl-NL"/>
            </w:rPr>
            <w:t>Kop 1</w:t>
          </w:r>
        </w:p>
        <w:p w:rsidR="00330E78" w:rsidRDefault="00AE1DBC">
          <w:r>
            <w:rPr>
              <w:lang w:val="nl-NL"/>
            </w:rPr>
            <w:t>In de galerieën op het tabblad Invoegen bevinden zich items die zodanig zijn ontworpen dat deze bij het algemene uiterlijk van uw document passen. U kunt deze galerieën gebruiken om tabellen, kopteksten, voetteksten,</w:t>
          </w:r>
          <w:r>
            <w:rPr>
              <w:lang w:val="nl-NL"/>
            </w:rPr>
            <w:t xml:space="preserve"> lijsten, voorbladen en andere bouwstenen voor documenten in te voegen. Als u afbeeldingen, grafieken of diagrammen maakt, worden deze aangepast aan het huidige uiterlijk van uw document.</w:t>
          </w:r>
        </w:p>
        <w:p w:rsidR="00330E78" w:rsidRDefault="00AE1DBC">
          <w:pPr>
            <w:pStyle w:val="Kop2"/>
            <w:rPr>
              <w:color w:val="9D3511" w:themeColor="accent1" w:themeShade="BF"/>
            </w:rPr>
          </w:pPr>
          <w:r>
            <w:rPr>
              <w:color w:val="9D3511" w:themeColor="accent1" w:themeShade="BF"/>
              <w:lang w:val="nl-NL"/>
            </w:rPr>
            <w:t>Kop 2</w:t>
          </w:r>
        </w:p>
        <w:p w:rsidR="00330E78" w:rsidRDefault="00AE1DBC">
          <w:r>
            <w:rPr>
              <w:lang w:val="nl-NL"/>
            </w:rPr>
            <w:t>U kunt de opmaak van in de documenttekst geselecteerde tekst g</w:t>
          </w:r>
          <w:r>
            <w:rPr>
              <w:lang w:val="nl-NL"/>
            </w:rPr>
            <w:t>emakkelijk wijzigen door een uiterlijk voor de geselecteerde tekst te kiezen in de galerie Snelle stijlen op het tabblad Start. U kunt de tekst ook rechtstreeks opmaken met de andere besturingselementen op het tabblad Start. Voor de meeste besturingselemen</w:t>
          </w:r>
          <w:r>
            <w:rPr>
              <w:lang w:val="nl-NL"/>
            </w:rPr>
            <w:t xml:space="preserve">ten hebt u de keuze uit het uiterlijk van het huidige thema of een opmaak die u zelf opgeeft. </w:t>
          </w:r>
        </w:p>
        <w:p w:rsidR="00330E78" w:rsidRDefault="00AE1DBC">
          <w:r>
            <w:rPr>
              <w:lang w:val="nl-NL"/>
            </w:rPr>
            <w:t>Als u het algemene uiterlijk van uw document wilt wijzigen, kiest u nieuwe thema-elementen op het tabblad Pagina-indeling. Gebruik de opdracht Huidige reeks snel</w:t>
          </w:r>
          <w:r>
            <w:rPr>
              <w:lang w:val="nl-NL"/>
            </w:rPr>
            <w:t>le stijlen wijzigen om de beschikbare stijlen in de galerie Snelle stijlen te wijzigen. In zowel de galerie Thema's als de galerie Snelle stijlen bevinden zich opdrachten waarmee u het oorspronkelijke uiterlijk van uw document, zoals dat is vastgelegd in d</w:t>
          </w:r>
          <w:r>
            <w:rPr>
              <w:lang w:val="nl-NL"/>
            </w:rPr>
            <w:t>e huidige sjabloon, kunt herstellen.</w:t>
          </w:r>
        </w:p>
        <w:p w:rsidR="00330E78" w:rsidRDefault="00AE1DBC">
          <w:pPr>
            <w:pStyle w:val="Kop3"/>
          </w:pPr>
          <w:r>
            <w:rPr>
              <w:lang w:val="nl-NL"/>
            </w:rPr>
            <w:t>Kop 3</w:t>
          </w:r>
        </w:p>
        <w:p w:rsidR="00330E78" w:rsidRDefault="00AE1DBC">
          <w:r>
            <w:rPr>
              <w:lang w:val="nl-NL"/>
            </w:rPr>
            <w:t>In de galerieën op het tabblad Invoegen bevinden zich items die zodanig zijn ontworpen dat deze bij het algemene uiterlijk van uw document passen. U kunt deze galerieën gebruiken om tabellen, kopteksten, voettekst</w:t>
          </w:r>
          <w:r>
            <w:rPr>
              <w:lang w:val="nl-NL"/>
            </w:rPr>
            <w:t>en, lijsten, voorbladen en andere bouwstenen voor documenten in te voegen. Als u afbeeldingen, grafieken of diagrammen maakt, worden deze aangepast aan het huidige uiterlijk van uw document.</w:t>
          </w:r>
        </w:p>
        <w:p w:rsidR="00330E78" w:rsidRDefault="00AE1DBC">
          <w:r>
            <w:rPr>
              <w:lang w:val="nl-NL"/>
            </w:rPr>
            <w:t xml:space="preserve"> </w:t>
          </w:r>
        </w:p>
        <w:p w:rsidR="00330E78" w:rsidRDefault="00AE1DBC">
          <w:pPr>
            <w:rPr>
              <w:rStyle w:val="Tekstvantijdelijkeaanduiding"/>
            </w:rPr>
          </w:pPr>
          <w:r>
            <w:rPr>
              <w:noProof/>
              <w:color w:val="808080"/>
            </w:rPr>
            <mc:AlternateContent>
              <mc:Choice Requires="wps">
                <w:drawing>
                  <wp:anchor distT="0" distB="0" distL="114300" distR="114300" simplePos="0" relativeHeight="251658240" behindDoc="1" locked="0" layoutInCell="0" allowOverlap="1" wp14:editId="1F8EA978">
                    <wp:simplePos x="0" y="0"/>
                    <wp:positionH relativeFrom="margin">
                      <wp:posOffset>5729605</wp:posOffset>
                    </wp:positionH>
                    <wp:positionV relativeFrom="margin">
                      <wp:posOffset>5643245</wp:posOffset>
                    </wp:positionV>
                    <wp:extent cx="177800" cy="2796540"/>
                    <wp:effectExtent l="0" t="4445" r="0" b="0"/>
                    <wp:wrapTight wrapText="bothSides">
                      <wp:wrapPolygon edited="0">
                        <wp:start x="-1157" y="0"/>
                        <wp:lineTo x="-1157" y="21526"/>
                        <wp:lineTo x="21600" y="21526"/>
                        <wp:lineTo x="21600" y="0"/>
                        <wp:lineTo x="-1157" y="0"/>
                      </wp:wrapPolygon>
                    </wp:wrapTight>
                    <wp:docPr id="2" name="Tekstvak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279654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330E78" w:rsidRDefault="00AE1DBC">
                                <w:pPr>
                                  <w:pStyle w:val="Bijschrift"/>
                                  <w:rPr>
                                    <w:noProof/>
                                    <w:color w:val="000000" w:themeColor="text1" w:themeShade="BF"/>
                                    <w:szCs w:val="20"/>
                                  </w:rPr>
                                </w:pPr>
                                <w:r>
                                  <w:rPr>
                                    <w:color w:val="732117" w:themeColor="accent2" w:themeShade="BF"/>
                                    <w:lang w:val="nl-NL"/>
                                  </w:rPr>
                                  <w:t xml:space="preserve">Afbeelding: </w:t>
                                </w:r>
                                <w:r>
                                  <w:rPr>
                                    <w:color w:val="732117" w:themeColor="accent2" w:themeShade="BF"/>
                                  </w:rPr>
                                  <w:fldChar w:fldCharType="begin"/>
                                </w:r>
                                <w:r>
                                  <w:rPr>
                                    <w:color w:val="732117" w:themeColor="accent2" w:themeShade="BF"/>
                                  </w:rPr>
                                  <w:instrText xml:space="preserve"> SEQ Figure \* ARABIC </w:instrText>
                                </w:r>
                                <w:r>
                                  <w:rPr>
                                    <w:color w:val="732117" w:themeColor="accent2" w:themeShade="BF"/>
                                  </w:rPr>
                                  <w:fldChar w:fldCharType="separate"/>
                                </w:r>
                                <w:r>
                                  <w:rPr>
                                    <w:noProof/>
                                    <w:color w:val="732117" w:themeColor="accent2" w:themeShade="BF"/>
                                    <w:lang w:val="nl-NL"/>
                                  </w:rPr>
                                  <w:t>1</w:t>
                                </w:r>
                                <w:r>
                                  <w:rPr>
                                    <w:noProof/>
                                    <w:color w:val="732117" w:themeColor="accent2" w:themeShade="BF"/>
                                    <w:lang w:val="nl-NL"/>
                                  </w:rPr>
                                  <w:fldChar w:fldCharType="end"/>
                                </w:r>
                                <w:sdt>
                                  <w:sdtPr>
                                    <w:rPr>
                                      <w:color w:val="732117" w:themeColor="accent2" w:themeShade="BF"/>
                                    </w:rPr>
                                    <w:id w:val="2503634"/>
                                    <w:temporary/>
                                    <w:showingPlcHdr/>
                                  </w:sdtPr>
                                  <w:sdtEndPr>
                                    <w:rPr>
                                      <w:color w:val="732117" w:themeColor="accent2" w:themeShade="BF"/>
                                    </w:rPr>
                                  </w:sdtEndPr>
                                  <w:sdtContent>
                                    <w:r>
                                      <w:rPr>
                                        <w:color w:val="732117" w:themeColor="accent2" w:themeShade="BF"/>
                                        <w:lang w:val="nl-NL"/>
                                      </w:rPr>
                                      <w:t>[Geef het bijschrift o</w:t>
                                    </w:r>
                                    <w:r>
                                      <w:rPr>
                                        <w:color w:val="732117" w:themeColor="accent2" w:themeShade="BF"/>
                                        <w:lang w:val="nl-NL"/>
                                      </w:rPr>
                                      <w:t>p]</w:t>
                                    </w:r>
                                  </w:sdtContent>
                                </w:sdt>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5" o:spid="_x0000_s1028" type="#_x0000_t202" style="position:absolute;margin-left:451.15pt;margin-top:444.35pt;width:14pt;height:220.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P4jrAIAAI8FAAAOAAAAZHJzL2Uyb0RvYy54bWysVNtu3CAQfa/Uf0C8O77Ee7EVb7SXbFUp&#10;bSol/QAMeI1igwvseqMq/94Br3NrK1VV/IAGA4eZcw5zcXlsG3Tg2gglCxyfRRhxSRUTclfg73fb&#10;YI6RsUQy0ijJC/zADb5cfPxw0Xc5T1StGsY1AhBp8r4rcG1tl4ehoTVviTlTHZewWCndEgtTvQuZ&#10;Jj2gt02YRNE07JVmnVaUGwN/N8MiXnj8quLU3lSV4RY1BYbcrB+1H0s3hosLku806WpBT2mQ/8ii&#10;JULCpU9QG2IJ2mvxG1QrqFZGVfaMqjZUVSUo9zVANXH0pprbmnTc1wLkmO6JJvN+sPTr4ZtGghU4&#10;wUiSFiS64/fGHsg9iieOnr4zOey67WCfPa7UEWT2pZruWtF7g6Ra10Tu+FJr1decMEgvdifDF0cH&#10;HONAyv6LYnAP2VvlgY6Vbh13wAYCdJDp4UkafrSIuitns3kEKxSWklk2naReu5Dk4+lOG/uJqxa5&#10;oMAapPfo5HBtrMuG5OMWd5lRjWBb0TR+onflutHoQMAmW//5At5sg2QAyx1waXl5f2ZxkkarJAu2&#10;0/ksSLfpJMhm0TyI4myVTaM0SzfbR5dInOa1YIzLayH5aLU4/TcpT6YfTOLNhvoCZ5NkMkjx12Ii&#10;//2pmFZYeHmNaAsMzMLnNpHcCXglmY8tEc0Qh6/T92wCB6+pmJxP0yhLpsFyuQEq0s08WK0gWq+v&#10;svQ8nqaTq/VIhakJU/1Naehec/YOdHjpBtt5ecYUvWDeic58gw3tsTyePA91OpeWij2ANbUC54DL&#10;oKFB4MZkBtMe+kOBzY890Ryj5rMEh8NvOwZ6DMoxIJLWCtoMtRqjYbK2Q9vZd1rsaoAfXpFUS3gH&#10;lfAWfU7l9Hrg1ftCTh3KtZWXc7/ruY8ufgEAAP//AwBQSwMEFAAGAAgAAAAhAI+WSEjkAAAADAEA&#10;AA8AAABkcnMvZG93bnJldi54bWxMj8FOwzAMhu9IvENkJC6IJWthtKXpNCGNC9JQBxUcsya0FY1T&#10;NdlaeHrMCY62P/3+/nw9256dzOg7hxKWCwHMYO10h42E15ftdQLMB4Va9Q6NhC/jYV2cn+Uq027C&#10;0pz2oWEUgj5TEtoQhoxzX7fGKr9wg0G6fbjRqkDj2HA9qonCbc8jIVbcqg7pQ6sG89Ca+nN/tBLK&#10;5+/yavu2qqq+er+5nXaP+LSJpLy8mDf3wIKZwx8Mv/qkDgU5HdwRtWe9hFREMaESkiS5A0ZEGgva&#10;HAiNo3QJvMj5/xLFDwAAAP//AwBQSwECLQAUAAYACAAAACEAtoM4kv4AAADhAQAAEwAAAAAAAAAA&#10;AAAAAAAAAAAAW0NvbnRlbnRfVHlwZXNdLnhtbFBLAQItABQABgAIAAAAIQA4/SH/1gAAAJQBAAAL&#10;AAAAAAAAAAAAAAAAAC8BAABfcmVscy8ucmVsc1BLAQItABQABgAIAAAAIQBjxP4jrAIAAI8FAAAO&#10;AAAAAAAAAAAAAAAAAC4CAABkcnMvZTJvRG9jLnhtbFBLAQItABQABgAIAAAAIQCPlkhI5AAAAAwB&#10;AAAPAAAAAAAAAAAAAAAAAAYFAABkcnMvZG93bnJldi54bWxQSwUGAAAAAAQABADzAAAAFwYAAAAA&#10;" o:allowincell="f" stroked="f">
                    <v:textbox style="layout-flow:vertical;mso-layout-flow-alt:bottom-to-top" inset="0,0,0,0">
                      <w:txbxContent>
                        <w:p w:rsidR="00330E78" w:rsidRDefault="00AE1DBC">
                          <w:pPr>
                            <w:pStyle w:val="Bijschrift"/>
                            <w:rPr>
                              <w:noProof/>
                              <w:color w:val="000000" w:themeColor="text1" w:themeShade="BF"/>
                              <w:szCs w:val="20"/>
                            </w:rPr>
                          </w:pPr>
                          <w:r>
                            <w:rPr>
                              <w:color w:val="732117" w:themeColor="accent2" w:themeShade="BF"/>
                              <w:lang w:val="nl-NL"/>
                            </w:rPr>
                            <w:t xml:space="preserve">Afbeelding: </w:t>
                          </w:r>
                          <w:r>
                            <w:rPr>
                              <w:color w:val="732117" w:themeColor="accent2" w:themeShade="BF"/>
                            </w:rPr>
                            <w:fldChar w:fldCharType="begin"/>
                          </w:r>
                          <w:r>
                            <w:rPr>
                              <w:color w:val="732117" w:themeColor="accent2" w:themeShade="BF"/>
                            </w:rPr>
                            <w:instrText xml:space="preserve"> SEQ Figure \* ARABIC </w:instrText>
                          </w:r>
                          <w:r>
                            <w:rPr>
                              <w:color w:val="732117" w:themeColor="accent2" w:themeShade="BF"/>
                            </w:rPr>
                            <w:fldChar w:fldCharType="separate"/>
                          </w:r>
                          <w:r>
                            <w:rPr>
                              <w:noProof/>
                              <w:color w:val="732117" w:themeColor="accent2" w:themeShade="BF"/>
                              <w:lang w:val="nl-NL"/>
                            </w:rPr>
                            <w:t>1</w:t>
                          </w:r>
                          <w:r>
                            <w:rPr>
                              <w:noProof/>
                              <w:color w:val="732117" w:themeColor="accent2" w:themeShade="BF"/>
                              <w:lang w:val="nl-NL"/>
                            </w:rPr>
                            <w:fldChar w:fldCharType="end"/>
                          </w:r>
                          <w:sdt>
                            <w:sdtPr>
                              <w:rPr>
                                <w:color w:val="732117" w:themeColor="accent2" w:themeShade="BF"/>
                              </w:rPr>
                              <w:id w:val="2503634"/>
                              <w:temporary/>
                              <w:showingPlcHdr/>
                            </w:sdtPr>
                            <w:sdtEndPr>
                              <w:rPr>
                                <w:color w:val="732117" w:themeColor="accent2" w:themeShade="BF"/>
                              </w:rPr>
                            </w:sdtEndPr>
                            <w:sdtContent>
                              <w:r>
                                <w:rPr>
                                  <w:color w:val="732117" w:themeColor="accent2" w:themeShade="BF"/>
                                  <w:lang w:val="nl-NL"/>
                                </w:rPr>
                                <w:t>[Geef het bijschrift o</w:t>
                              </w:r>
                              <w:r>
                                <w:rPr>
                                  <w:color w:val="732117" w:themeColor="accent2" w:themeShade="BF"/>
                                  <w:lang w:val="nl-NL"/>
                                </w:rPr>
                                <w:t>p]</w:t>
                              </w:r>
                            </w:sdtContent>
                          </w:sdt>
                        </w:p>
                      </w:txbxContent>
                    </v:textbox>
                    <w10:wrap type="tight" anchorx="margin" anchory="margin"/>
                  </v:shape>
                </w:pict>
              </mc:Fallback>
            </mc:AlternateContent>
          </w:r>
          <w:r>
            <w:rPr>
              <w:noProof/>
              <w:color w:val="808080"/>
            </w:rPr>
            <w:drawing>
              <wp:anchor distT="91440" distB="0" distL="164465" distR="114300" simplePos="0" relativeHeight="251657216" behindDoc="0" locked="0" layoutInCell="1" allowOverlap="1">
                <wp:simplePos x="0" y="0"/>
                <wp:positionH relativeFrom="column">
                  <wp:posOffset>3013075</wp:posOffset>
                </wp:positionH>
                <wp:positionV relativeFrom="paragraph">
                  <wp:posOffset>-501650</wp:posOffset>
                </wp:positionV>
                <wp:extent cx="2616835" cy="3191510"/>
                <wp:effectExtent l="132588" t="132588" r="132461" b="130810"/>
                <wp:wrapSquare wrapText="bothSides" distT="91440" distB="0" distL="164465" distR="114300"/>
                <wp:docPr id="1" name="Afbeelding 12"/>
                <wp:cNvGraphicFramePr/>
                <a:graphic xmlns:a="http://schemas.openxmlformats.org/drawingml/2006/main">
                  <a:graphicData uri="http://schemas.openxmlformats.org/drawingml/2006/picture">
                    <pic:pic xmlns:pic="http://schemas.openxmlformats.org/drawingml/2006/picture">
                      <pic:nvPicPr>
                        <pic:cNvPr id="0" name="MPj03996460000[1].jpg"/>
                        <pic:cNvPicPr>
                          <a:picLocks noChangeAspect="1"/>
                        </pic:cNvPicPr>
                      </pic:nvPicPr>
                      <pic:blipFill>
                        <a:blip r:embed="rId10" cstate="print"/>
                        <a:stretch>
                          <a:fillRect/>
                        </a:stretch>
                      </pic:blipFill>
                      <pic:spPr>
                        <a:xfrm>
                          <a:off x="0" y="0"/>
                          <a:ext cx="2616835" cy="3190240"/>
                        </a:xfrm>
                        <a:prstGeom prst="rect">
                          <a:avLst/>
                        </a:prstGeom>
                        <a:ln w="76200" cap="sq">
                          <a:solidFill>
                            <a:schemeClr val="bg1"/>
                          </a:solidFill>
                          <a:miter lim="800000"/>
                        </a:ln>
                        <a:effectLst>
                          <a:outerShdw blurRad="50800" algn="tl" rotWithShape="0">
                            <a:srgbClr val="000000">
                              <a:alpha val="25000"/>
                            </a:srgbClr>
                          </a:outerShdw>
                        </a:effectLst>
                      </pic:spPr>
                    </pic:pic>
                  </a:graphicData>
                </a:graphic>
              </wp:anchor>
            </w:drawing>
          </w:r>
          <w:r>
            <w:rPr>
              <w:lang w:val="nl-NL"/>
            </w:rPr>
            <w:t>Als u het algemene uiterlijk van uw document wilt wijzigen, kiest u nieuwe thema-elementen op het tabblad Pagina-indeling. Gebruik de opdracht Huidige reeks snelle stijlen wijzigen om de beschikbare stijlen in de galerie Snelle stijlen te wijzigen.</w:t>
          </w:r>
          <w:r>
            <w:rPr>
              <w:rStyle w:val="Tekstvantijdelijkeaanduiding"/>
              <w:lang w:val="nl-NL"/>
            </w:rPr>
            <w:t>.</w:t>
          </w:r>
        </w:p>
        <w:p w:rsidR="00330E78" w:rsidRDefault="00AE1DBC"/>
      </w:sdtContent>
    </w:sdt>
    <w:sectPr w:rsidR="00330E78">
      <w:footerReference w:type="even" r:id="rId11"/>
      <w:footerReference w:type="default" r:id="rId12"/>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DBC" w:rsidRDefault="00AE1DBC">
      <w:pPr>
        <w:spacing w:after="0" w:line="240" w:lineRule="auto"/>
      </w:pPr>
      <w:r>
        <w:separator/>
      </w:r>
    </w:p>
  </w:endnote>
  <w:endnote w:type="continuationSeparator" w:id="0">
    <w:p w:rsidR="00AE1DBC" w:rsidRDefault="00AE1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E78" w:rsidRDefault="00AE1DBC">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330E78" w:rsidRDefault="00AE1DBC">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20"/>
                                  <w:lang w:val="nl-NL"/>
                                </w:rPr>
                                <w:t>[Geef de titel van het document op]</w:t>
                              </w:r>
                            </w:sdtContent>
                          </w:sdt>
                          <w:r>
                            <w:rPr>
                              <w:rFonts w:asciiTheme="majorHAnsi" w:eastAsiaTheme="majorEastAsia" w:hAnsiTheme="majorHAnsi" w:cstheme="majorBidi"/>
                              <w:sz w:val="20"/>
                              <w:lang w:val="nl-NL"/>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Pr>
                                  <w:rFonts w:asciiTheme="majorHAnsi" w:eastAsiaTheme="majorEastAsia" w:hAnsiTheme="majorHAnsi" w:cstheme="majorBidi"/>
                                  <w:sz w:val="20"/>
                                  <w:lang w:val="nl-NL"/>
                                </w:rPr>
                                <w:t>[Kies de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9"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330E78" w:rsidRDefault="00AE1DBC">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20"/>
                            <w:lang w:val="nl-NL"/>
                          </w:rPr>
                          <w:t>[Geef de titel van het document op]</w:t>
                        </w:r>
                      </w:sdtContent>
                    </w:sdt>
                    <w:r>
                      <w:rPr>
                        <w:rFonts w:asciiTheme="majorHAnsi" w:eastAsiaTheme="majorEastAsia" w:hAnsiTheme="majorHAnsi" w:cstheme="majorBidi"/>
                        <w:sz w:val="20"/>
                        <w:lang w:val="nl-NL"/>
                      </w:rPr>
                      <w:t xml:space="preserve"> |  </w:t>
                    </w:r>
                    <w:sdt>
                      <w:sdtPr>
                        <w:rPr>
                          <w:rFonts w:asciiTheme="majorHAnsi" w:eastAsiaTheme="majorEastAsia" w:hAnsiTheme="majorHAnsi" w:cstheme="majorBidi"/>
                          <w:sz w:val="20"/>
                        </w:rPr>
                        <w:alias w:val="Datum"/>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Pr>
                            <w:rFonts w:asciiTheme="majorHAnsi" w:eastAsiaTheme="majorEastAsia" w:hAnsiTheme="majorHAnsi" w:cstheme="majorBidi"/>
                            <w:sz w:val="20"/>
                            <w:lang w:val="nl-NL"/>
                          </w:rPr>
                          <w:t>[Kies de datum]</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23A7AAC6"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330E78" w:rsidRDefault="00AE1DBC">
                          <w:pPr>
                            <w:pStyle w:val="Geenafstand"/>
                            <w:jc w:val="center"/>
                            <w:rPr>
                              <w:color w:val="FFFFFF" w:themeColor="background1"/>
                              <w:sz w:val="40"/>
                              <w:szCs w:val="40"/>
                            </w:rPr>
                          </w:pPr>
                          <w:r>
                            <w:fldChar w:fldCharType="begin"/>
                          </w:r>
                          <w:r>
                            <w:instrText>PAGE  \* Arabic  \* MERGEFORMAT</w:instrText>
                          </w:r>
                          <w:r>
                            <w:fldChar w:fldCharType="separate"/>
                          </w:r>
                          <w:r>
                            <w:rPr>
                              <w:noProof/>
                              <w:color w:val="FFFFFF" w:themeColor="background1"/>
                              <w:sz w:val="40"/>
                              <w:szCs w:val="40"/>
                              <w:lang w:val="nl-NL"/>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30"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330E78" w:rsidRDefault="00AE1DBC">
                    <w:pPr>
                      <w:pStyle w:val="Geenafstand"/>
                      <w:jc w:val="center"/>
                      <w:rPr>
                        <w:color w:val="FFFFFF" w:themeColor="background1"/>
                        <w:sz w:val="40"/>
                        <w:szCs w:val="40"/>
                      </w:rPr>
                    </w:pPr>
                    <w:r>
                      <w:fldChar w:fldCharType="begin"/>
                    </w:r>
                    <w:r>
                      <w:instrText>PAGE  \* Arabic  \* MERGEFORMAT</w:instrText>
                    </w:r>
                    <w:r>
                      <w:fldChar w:fldCharType="separate"/>
                    </w:r>
                    <w:r>
                      <w:rPr>
                        <w:noProof/>
                        <w:color w:val="FFFFFF" w:themeColor="background1"/>
                        <w:sz w:val="40"/>
                        <w:szCs w:val="40"/>
                        <w:lang w:val="nl-NL"/>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0E78" w:rsidRDefault="00AE1DB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330E78" w:rsidRDefault="00AE1DBC">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20"/>
                                  <w:lang w:val="nl-NL"/>
                                </w:rPr>
                                <w:t>[Geef de titel van het document op]</w:t>
                              </w:r>
                            </w:sdtContent>
                          </w:sdt>
                          <w:r>
                            <w:rPr>
                              <w:rFonts w:asciiTheme="majorHAnsi" w:eastAsiaTheme="majorEastAsia" w:hAnsiTheme="majorHAnsi" w:cstheme="majorBidi"/>
                              <w:sz w:val="20"/>
                              <w:lang w:val="nl-NL"/>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Pr>
                                  <w:rFonts w:asciiTheme="majorHAnsi" w:eastAsiaTheme="majorEastAsia" w:hAnsiTheme="majorHAnsi" w:cstheme="majorBidi"/>
                                  <w:sz w:val="20"/>
                                  <w:lang w:val="nl-NL"/>
                                </w:rPr>
                                <w:t>[Kies de datum]</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1"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330E78" w:rsidRDefault="00AE1DBC">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20"/>
                            <w:lang w:val="nl-NL"/>
                          </w:rPr>
                          <w:t>[Geef de titel van het document op]</w:t>
                        </w:r>
                      </w:sdtContent>
                    </w:sdt>
                    <w:r>
                      <w:rPr>
                        <w:rFonts w:asciiTheme="majorHAnsi" w:eastAsiaTheme="majorEastAsia" w:hAnsiTheme="majorHAnsi" w:cstheme="majorBidi"/>
                        <w:sz w:val="20"/>
                        <w:lang w:val="nl-NL"/>
                      </w:rPr>
                      <w:t xml:space="preserve"> |  </w:t>
                    </w:r>
                    <w:sdt>
                      <w:sdtPr>
                        <w:rPr>
                          <w:rFonts w:asciiTheme="majorHAnsi" w:eastAsiaTheme="majorEastAsia" w:hAnsiTheme="majorHAnsi" w:cstheme="majorBidi"/>
                          <w:sz w:val="20"/>
                        </w:rPr>
                        <w:alias w:val="Datum"/>
                        <w:id w:val="6238437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Pr>
                            <w:rFonts w:asciiTheme="majorHAnsi" w:eastAsiaTheme="majorEastAsia" w:hAnsiTheme="majorHAnsi" w:cstheme="majorBidi"/>
                            <w:sz w:val="20"/>
                            <w:lang w:val="nl-NL"/>
                          </w:rPr>
                          <w:t>[Kies de datum]</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C63AD3D"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330E78" w:rsidRDefault="00AE1DBC">
                          <w:pPr>
                            <w:pStyle w:val="Geenafstand"/>
                            <w:jc w:val="center"/>
                            <w:rPr>
                              <w:color w:val="FFFFFF" w:themeColor="background1"/>
                              <w:sz w:val="40"/>
                              <w:szCs w:val="40"/>
                            </w:rPr>
                          </w:pPr>
                          <w:r>
                            <w:fldChar w:fldCharType="begin"/>
                          </w:r>
                          <w:r>
                            <w:instrText xml:space="preserve">PAGE  \* </w:instrText>
                          </w:r>
                          <w:r>
                            <w:instrText>Arabic  \* MERGEFORMAT</w:instrText>
                          </w:r>
                          <w:r>
                            <w:fldChar w:fldCharType="separate"/>
                          </w:r>
                          <w:r w:rsidR="00E23316" w:rsidRPr="00E23316">
                            <w:rPr>
                              <w:noProof/>
                              <w:color w:val="FFFFFF" w:themeColor="background1"/>
                              <w:sz w:val="40"/>
                              <w:szCs w:val="40"/>
                              <w:lang w:val="nl-NL"/>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2"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330E78" w:rsidRDefault="00AE1DBC">
                    <w:pPr>
                      <w:pStyle w:val="Geenafstand"/>
                      <w:jc w:val="center"/>
                      <w:rPr>
                        <w:color w:val="FFFFFF" w:themeColor="background1"/>
                        <w:sz w:val="40"/>
                        <w:szCs w:val="40"/>
                      </w:rPr>
                    </w:pPr>
                    <w:r>
                      <w:fldChar w:fldCharType="begin"/>
                    </w:r>
                    <w:r>
                      <w:instrText xml:space="preserve">PAGE  \* </w:instrText>
                    </w:r>
                    <w:r>
                      <w:instrText>Arabic  \* MERGEFORMAT</w:instrText>
                    </w:r>
                    <w:r>
                      <w:fldChar w:fldCharType="separate"/>
                    </w:r>
                    <w:r w:rsidR="00E23316" w:rsidRPr="00E23316">
                      <w:rPr>
                        <w:noProof/>
                        <w:color w:val="FFFFFF" w:themeColor="background1"/>
                        <w:sz w:val="40"/>
                        <w:szCs w:val="40"/>
                        <w:lang w:val="nl-NL"/>
                      </w:rPr>
                      <w:t>1</w:t>
                    </w:r>
                    <w:r>
                      <w:rPr>
                        <w:noProof/>
                        <w:color w:val="FFFFFF" w:themeColor="background1"/>
                        <w:sz w:val="40"/>
                        <w:szCs w:val="40"/>
                      </w:rPr>
                      <w:fldChar w:fldCharType="end"/>
                    </w:r>
                  </w:p>
                </w:txbxContent>
              </v:textbox>
              <w10:wrap anchorx="margin" anchory="margin"/>
            </v:oval>
          </w:pict>
        </mc:Fallback>
      </mc:AlternateContent>
    </w:r>
  </w:p>
  <w:p w:rsidR="00330E78" w:rsidRDefault="00330E78">
    <w:pPr>
      <w:pStyle w:val="Voettekst"/>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DBC" w:rsidRDefault="00AE1DBC">
      <w:pPr>
        <w:spacing w:after="0" w:line="240" w:lineRule="auto"/>
      </w:pPr>
      <w:r>
        <w:separator/>
      </w:r>
    </w:p>
  </w:footnote>
  <w:footnote w:type="continuationSeparator" w:id="0">
    <w:p w:rsidR="00AE1DBC" w:rsidRDefault="00AE1D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316"/>
    <w:rsid w:val="00330E78"/>
    <w:rsid w:val="00AC6955"/>
    <w:rsid w:val="00AE1DBC"/>
    <w:rsid w:val="00E233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E1F06E-50E8-47A9-AD9D-125129DA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99"/>
    <w:semiHidden/>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99"/>
    <w:semiHidden/>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rt\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323039B3474651BB071C590CB89BC8"/>
        <w:category>
          <w:name w:val="Algemeen"/>
          <w:gallery w:val="placeholder"/>
        </w:category>
        <w:types>
          <w:type w:val="bbPlcHdr"/>
        </w:types>
        <w:behaviors>
          <w:behavior w:val="content"/>
        </w:behaviors>
        <w:guid w:val="{57A7B6D7-1A75-44BD-BFF1-9836801D6CF7}"/>
      </w:docPartPr>
      <w:docPartBody>
        <w:p w:rsidR="00000000" w:rsidRDefault="0051788C">
          <w:pPr>
            <w:pStyle w:val="1D323039B3474651BB071C590CB89BC8"/>
          </w:pPr>
          <w:r>
            <w:rPr>
              <w:lang w:val="nl-NL"/>
            </w:rPr>
            <w:t>[Geef de titel van het document op]</w:t>
          </w:r>
        </w:p>
      </w:docPartBody>
    </w:docPart>
    <w:docPart>
      <w:docPartPr>
        <w:name w:val="888BFE43B60A46CCB9368541021B469D"/>
        <w:category>
          <w:name w:val="Algemeen"/>
          <w:gallery w:val="placeholder"/>
        </w:category>
        <w:types>
          <w:type w:val="bbPlcHdr"/>
        </w:types>
        <w:behaviors>
          <w:behavior w:val="content"/>
        </w:behaviors>
        <w:guid w:val="{81BA4471-3219-4231-A7BF-431C3D6517E7}"/>
      </w:docPartPr>
      <w:docPartBody>
        <w:p w:rsidR="00000000" w:rsidRDefault="0051788C">
          <w:pPr>
            <w:pStyle w:val="888BFE43B60A46CCB9368541021B469D"/>
          </w:pPr>
          <w:r>
            <w:rPr>
              <w:lang w:val="nl-NL"/>
            </w:rPr>
            <w:t>[Geef de ondertitel van het document op]</w:t>
          </w:r>
        </w:p>
      </w:docPartBody>
    </w:docPart>
    <w:docPart>
      <w:docPartPr>
        <w:name w:val="689A13D2EF854E2F81A27327B1552081"/>
        <w:category>
          <w:name w:val="Algemeen"/>
          <w:gallery w:val="placeholder"/>
        </w:category>
        <w:types>
          <w:type w:val="bbPlcHdr"/>
        </w:types>
        <w:behaviors>
          <w:behavior w:val="content"/>
        </w:behaviors>
        <w:guid w:val="{23EE11F3-2FA1-4CD1-8131-FEDA8DB82E51}"/>
      </w:docPartPr>
      <w:docPartBody>
        <w:p w:rsidR="00ED4A6E" w:rsidRDefault="0051788C">
          <w:r>
            <w:rPr>
              <w:rStyle w:val="Kop1Char"/>
              <w:color w:val="2E74B5" w:themeColor="accent1" w:themeShade="BF"/>
              <w:lang w:val="nl-NL"/>
            </w:rPr>
            <w:t>Kop 1</w:t>
          </w:r>
        </w:p>
        <w:p w:rsidR="00ED4A6E" w:rsidRDefault="0051788C">
          <w:r>
            <w:rPr>
              <w:lang w:val="nl-NL"/>
            </w:rPr>
            <w:t xml:space="preserve">In de galerieën op het tabblad Invoegen bevinden zich items die zodanig zijn ontworpen dat deze bij het algemene uiterlijk van uw document passen. U kunt deze galerieën </w:t>
          </w:r>
          <w:r>
            <w:rPr>
              <w:lang w:val="nl-NL"/>
            </w:rPr>
            <w:t>gebruiken om tabellen, kopteksten, voetteksten, lijsten, voorbladen en andere bouwstenen voor documenten in te voegen. Als u afbeeldingen, grafieken of diagrammen maakt, worden deze aangepast aan het huidige uiterlijk van uw document.</w:t>
          </w:r>
        </w:p>
        <w:p w:rsidR="00ED4A6E" w:rsidRDefault="0051788C">
          <w:pPr>
            <w:pStyle w:val="Kop2"/>
            <w:rPr>
              <w:color w:val="2E74B5" w:themeColor="accent1" w:themeShade="BF"/>
            </w:rPr>
          </w:pPr>
          <w:r>
            <w:rPr>
              <w:color w:val="2E74B5" w:themeColor="accent1" w:themeShade="BF"/>
              <w:lang w:val="nl-NL"/>
            </w:rPr>
            <w:t>Kop 2</w:t>
          </w:r>
        </w:p>
        <w:p w:rsidR="00ED4A6E" w:rsidRDefault="0051788C">
          <w:r>
            <w:rPr>
              <w:lang w:val="nl-NL"/>
            </w:rPr>
            <w:t>U kunt de opmaa</w:t>
          </w:r>
          <w:r>
            <w:rPr>
              <w:lang w:val="nl-NL"/>
            </w:rPr>
            <w:t>k van in de documenttekst geselecteerde tekst gemakkelijk wijzigen door een uiterlijk voor de geselecteerde tekst te kiezen in de galerie Snelle stijlen op het tabblad Start. U kunt de tekst ook rechtstreeks opmaken met de andere besturingselementen op het</w:t>
          </w:r>
          <w:r>
            <w:rPr>
              <w:lang w:val="nl-NL"/>
            </w:rPr>
            <w:t xml:space="preserve"> tabblad Start. Voor de meeste besturingselementen hebt u de keuze uit het uiterlijk van het huidige thema of een opmaak die u zelf opgeeft. </w:t>
          </w:r>
        </w:p>
        <w:p w:rsidR="00ED4A6E" w:rsidRDefault="0051788C">
          <w:r>
            <w:rPr>
              <w:lang w:val="nl-NL"/>
            </w:rPr>
            <w:t>Als u het algemene uiterlijk van uw document wilt wijzigen, kiest u nieuwe thema-elementen op het tabblad Pagina-i</w:t>
          </w:r>
          <w:r>
            <w:rPr>
              <w:lang w:val="nl-NL"/>
            </w:rPr>
            <w:t>ndeling. Gebruik de opdracht Huidige reeks snelle stijlen wijzigen om de beschikbare stijlen in de galerie Snelle stijlen te wijzigen. In zowel de galerie Thema's als de galerie Snelle stijlen bevinden zich opdrachten waarmee u het oorspronkelijke uiterlij</w:t>
          </w:r>
          <w:r>
            <w:rPr>
              <w:lang w:val="nl-NL"/>
            </w:rPr>
            <w:t>k van uw document, zoals dat is vastgelegd in de huidige sjabloon, kunt herstellen.</w:t>
          </w:r>
        </w:p>
        <w:p w:rsidR="00ED4A6E" w:rsidRDefault="0051788C">
          <w:pPr>
            <w:pStyle w:val="Kop3"/>
          </w:pPr>
          <w:r>
            <w:rPr>
              <w:lang w:val="nl-NL"/>
            </w:rPr>
            <w:t>Kop 3</w:t>
          </w:r>
        </w:p>
        <w:p w:rsidR="00ED4A6E" w:rsidRDefault="0051788C">
          <w:r>
            <w:rPr>
              <w:lang w:val="nl-NL"/>
            </w:rPr>
            <w:t>In de galerieën op het tabblad Invoegen bevinden zich items die zodanig zijn ontworpen dat deze bij het algemene uiterlijk van uw document passen. U kunt deze galerie</w:t>
          </w:r>
          <w:r>
            <w:rPr>
              <w:lang w:val="nl-NL"/>
            </w:rPr>
            <w:t>ën gebruiken om tabellen, kopteksten, voetteksten, lijsten, voorbladen en andere bouwstenen voor documenten in te voegen. Als u afbeeldingen, grafieken of diagrammen maakt, worden deze aangepast aan het huidige uiterlijk van uw document.</w:t>
          </w:r>
        </w:p>
        <w:p w:rsidR="00ED4A6E" w:rsidRDefault="0051788C">
          <w:r>
            <w:rPr>
              <w:lang w:val="nl-NL"/>
            </w:rPr>
            <w:t>U kunt de opmaak v</w:t>
          </w:r>
          <w:r>
            <w:rPr>
              <w:lang w:val="nl-NL"/>
            </w:rPr>
            <w:t>an in de documenttekst geselecteerde tekst gemakkelijk wijzigen door een uiterlijk voor de geselecteerde tekst te kiezen in de galerie Snelle stijlen op het tabblad Start. U kunt de tekst ook rechtstreeks opmaken met de andere besturingselementen op het ta</w:t>
          </w:r>
          <w:r>
            <w:rPr>
              <w:lang w:val="nl-NL"/>
            </w:rPr>
            <w:t xml:space="preserve">bblad Start. Voor de meeste besturingselementen hebt u de keuze uit het uiterlijk van het huidige thema of een opmaak die u zelf opgeeft. </w:t>
          </w:r>
        </w:p>
        <w:p w:rsidR="00ED4A6E" w:rsidRDefault="0051788C">
          <w:pPr>
            <w:rPr>
              <w:rStyle w:val="Tekstvantijdelijkeaanduiding"/>
            </w:rPr>
          </w:pPr>
          <w:r>
            <w:rPr>
              <w:lang w:val="nl-NL"/>
            </w:rPr>
            <w:t>Als u het algemene uiterlijk van uw document wilt wijzigen, kiest u nieuwe thema-elementen op het tabblad Pagina-inde</w:t>
          </w:r>
          <w:r>
            <w:rPr>
              <w:lang w:val="nl-NL"/>
            </w:rPr>
            <w:t xml:space="preserve">lingn. Gebruik de opdracht Huidige reeks snelle stijlen wijzigen om de beschikbare stijlen in de galerie Snelle stijlen te wijzigen. In zowel de galerie Thema's als de galerie Snelle stijlen bevinden zich opdrachten waarmee u het oorspronkelijke uiterlijk </w:t>
          </w:r>
          <w:r>
            <w:rPr>
              <w:lang w:val="nl-NL"/>
            </w:rPr>
            <w:t>van uw document, zoals dat is vastgelegd in de huidige sjabloon, kunt herstellen</w:t>
          </w:r>
          <w:r>
            <w:rPr>
              <w:rStyle w:val="Tekstvantijdelijkeaanduiding"/>
              <w:lang w:val="nl-NL"/>
            </w:rPr>
            <w:t>.</w:t>
          </w:r>
        </w:p>
        <w:p w:rsidR="00000000" w:rsidRDefault="0051788C"/>
      </w:docPartBody>
    </w:docPart>
    <w:docPart>
      <w:docPartPr>
        <w:name w:val="F623C7E98B5F4996B8030BD8CB8AE214"/>
        <w:category>
          <w:name w:val="Algemeen"/>
          <w:gallery w:val="placeholder"/>
        </w:category>
        <w:types>
          <w:type w:val="bbPlcHdr"/>
        </w:types>
        <w:behaviors>
          <w:behavior w:val="content"/>
        </w:behaviors>
        <w:guid w:val="{0C5CE937-757D-49C2-AD69-35EB02C85070}"/>
      </w:docPartPr>
      <w:docPartBody>
        <w:p w:rsidR="00000000" w:rsidRDefault="0051788C">
          <w:pPr>
            <w:pStyle w:val="F623C7E98B5F4996B8030BD8CB8AE214"/>
          </w:pPr>
          <w:r>
            <w:rPr>
              <w:rFonts w:asciiTheme="majorHAnsi" w:eastAsiaTheme="majorEastAsia" w:hAnsiTheme="majorHAnsi" w:cstheme="majorBidi"/>
              <w:color w:val="FFFFFF" w:themeColor="background1"/>
              <w:sz w:val="72"/>
              <w:szCs w:val="72"/>
              <w:lang w:val="nl-NL"/>
            </w:rPr>
            <w:t>[Geef de titel van het document op]</w:t>
          </w:r>
        </w:p>
      </w:docPartBody>
    </w:docPart>
    <w:docPart>
      <w:docPartPr>
        <w:name w:val="1287F16889BD45D49F1C9E0D63DCE7F1"/>
        <w:category>
          <w:name w:val="Algemeen"/>
          <w:gallery w:val="placeholder"/>
        </w:category>
        <w:types>
          <w:type w:val="bbPlcHdr"/>
        </w:types>
        <w:behaviors>
          <w:behavior w:val="content"/>
        </w:behaviors>
        <w:guid w:val="{8D758852-9F7A-4831-AC2D-D9A38ABC3239}"/>
      </w:docPartPr>
      <w:docPartBody>
        <w:p w:rsidR="00000000" w:rsidRDefault="0051788C">
          <w:pPr>
            <w:pStyle w:val="1287F16889BD45D49F1C9E0D63DCE7F1"/>
          </w:pPr>
          <w:r>
            <w:rPr>
              <w:sz w:val="36"/>
              <w:szCs w:val="36"/>
              <w:lang w:val="nl-NL"/>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88C"/>
    <w:rsid w:val="00517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D323039B3474651BB071C590CB89BC8">
    <w:name w:val="1D323039B3474651BB071C590CB89BC8"/>
  </w:style>
  <w:style w:type="paragraph" w:customStyle="1" w:styleId="888BFE43B60A46CCB9368541021B469D">
    <w:name w:val="888BFE43B60A46CCB9368541021B469D"/>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F623C7E98B5F4996B8030BD8CB8AE214">
    <w:name w:val="F623C7E98B5F4996B8030BD8CB8AE214"/>
  </w:style>
  <w:style w:type="paragraph" w:customStyle="1" w:styleId="1287F16889BD45D49F1C9E0D63DCE7F1">
    <w:name w:val="1287F16889BD45D49F1C9E0D63DCE7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6BDA4395-B311-4347-B357-5C0D74FE5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1</TotalTime>
  <Pages>2</Pages>
  <Words>304</Words>
  <Characters>1734</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bongers</dc:creator>
  <cp:keywords/>
  <dc:description/>
  <cp:lastModifiedBy>bart bongers</cp:lastModifiedBy>
  <cp:revision>1</cp:revision>
  <dcterms:created xsi:type="dcterms:W3CDTF">2017-03-10T12:23:00Z</dcterms:created>
  <dcterms:modified xsi:type="dcterms:W3CDTF">2017-03-10T12:24:00Z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